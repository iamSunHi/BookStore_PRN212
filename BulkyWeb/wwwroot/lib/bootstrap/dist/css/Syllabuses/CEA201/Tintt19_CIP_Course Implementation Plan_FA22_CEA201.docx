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45AFE3AF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5AA89D5D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79542B7D" wp14:editId="2D1555AB">
                  <wp:extent cx="1540631" cy="585470"/>
                  <wp:effectExtent l="0" t="0" r="2540" b="508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5"/>
                          <a:stretch/>
                        </pic:blipFill>
                        <pic:spPr bwMode="auto">
                          <a:xfrm>
                            <a:off x="0" y="0"/>
                            <a:ext cx="154063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11A9ED3A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3EFE87E3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07BE90B6" w14:textId="77777777" w:rsidR="00095522" w:rsidRDefault="00AC3449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     </w:t>
      </w:r>
      <w:r w:rsidR="00F432FE"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34C24B51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1CD03AEB" w14:textId="398512E6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135C99">
        <w:rPr>
          <w:rFonts w:ascii="Arial" w:hAnsi="Arial" w:cs="Arial"/>
          <w:i/>
          <w:sz w:val="21"/>
          <w:szCs w:val="21"/>
        </w:rPr>
        <w:t xml:space="preserve"> </w:t>
      </w:r>
      <w:r w:rsidR="00F432FE">
        <w:rPr>
          <w:rFonts w:ascii="Arial" w:hAnsi="Arial" w:cs="Arial"/>
          <w:i/>
          <w:sz w:val="21"/>
          <w:szCs w:val="21"/>
        </w:rPr>
        <w:t xml:space="preserve"> </w:t>
      </w:r>
      <w:r w:rsidR="00993820">
        <w:rPr>
          <w:rFonts w:ascii="Arial" w:hAnsi="Arial" w:cs="Arial"/>
          <w:i/>
          <w:sz w:val="21"/>
          <w:szCs w:val="21"/>
        </w:rPr>
        <w:t>Tổ chức và kiến trúc máy tính – CEA201</w:t>
      </w:r>
      <w:r w:rsidR="00DB7954">
        <w:rPr>
          <w:rFonts w:ascii="Arial" w:hAnsi="Arial" w:cs="Arial"/>
          <w:color w:val="000000"/>
          <w:sz w:val="18"/>
          <w:szCs w:val="18"/>
        </w:rPr>
        <w:br/>
      </w:r>
      <w:r w:rsidR="0029145D">
        <w:rPr>
          <w:rFonts w:ascii="Arial" w:hAnsi="Arial" w:cs="Arial"/>
          <w:color w:val="000000"/>
          <w:sz w:val="18"/>
          <w:szCs w:val="18"/>
        </w:rPr>
        <w:t>Course name</w:t>
      </w:r>
      <w:r w:rsidR="00DB7954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B7110B3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3B9AA03C" w14:textId="77777777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6B4BD4">
        <w:rPr>
          <w:rFonts w:ascii="Arial" w:hAnsi="Arial" w:cs="Arial"/>
          <w:b/>
          <w:sz w:val="21"/>
          <w:szCs w:val="21"/>
        </w:rPr>
        <w:t>Fall</w:t>
      </w:r>
      <w:r w:rsidR="00135C99">
        <w:rPr>
          <w:rFonts w:ascii="Arial" w:hAnsi="Arial" w:cs="Arial"/>
          <w:b/>
          <w:sz w:val="21"/>
          <w:szCs w:val="21"/>
        </w:rPr>
        <w:t xml:space="preserve"> 202</w:t>
      </w:r>
      <w:r w:rsidR="000F5261">
        <w:rPr>
          <w:rFonts w:ascii="Arial" w:hAnsi="Arial" w:cs="Arial"/>
          <w:b/>
          <w:sz w:val="21"/>
          <w:szCs w:val="21"/>
        </w:rPr>
        <w:t>2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6B4BD4">
        <w:rPr>
          <w:rFonts w:ascii="Arial" w:hAnsi="Arial" w:cs="Arial"/>
          <w:b/>
          <w:sz w:val="21"/>
          <w:szCs w:val="21"/>
        </w:rPr>
        <w:t>05</w:t>
      </w:r>
      <w:r w:rsidR="00645E17">
        <w:rPr>
          <w:rFonts w:ascii="Arial" w:hAnsi="Arial" w:cs="Arial"/>
          <w:b/>
          <w:sz w:val="21"/>
          <w:szCs w:val="21"/>
        </w:rPr>
        <w:t>/0</w:t>
      </w:r>
      <w:r w:rsidR="006B4BD4">
        <w:rPr>
          <w:rFonts w:ascii="Arial" w:hAnsi="Arial" w:cs="Arial"/>
          <w:b/>
          <w:sz w:val="21"/>
          <w:szCs w:val="21"/>
        </w:rPr>
        <w:t>9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0F5261">
        <w:rPr>
          <w:rFonts w:ascii="Arial" w:hAnsi="Arial" w:cs="Arial"/>
          <w:b/>
          <w:sz w:val="21"/>
          <w:szCs w:val="21"/>
        </w:rPr>
        <w:t>2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0211B">
        <w:rPr>
          <w:rFonts w:ascii="Arial" w:hAnsi="Arial" w:cs="Arial"/>
          <w:b/>
          <w:sz w:val="21"/>
          <w:szCs w:val="21"/>
        </w:rPr>
        <w:t>đến</w:t>
      </w:r>
      <w:r w:rsidR="00645E17">
        <w:rPr>
          <w:rFonts w:ascii="Arial" w:hAnsi="Arial" w:cs="Arial"/>
          <w:b/>
          <w:sz w:val="21"/>
          <w:szCs w:val="21"/>
        </w:rPr>
        <w:t xml:space="preserve"> </w:t>
      </w:r>
      <w:r w:rsidR="006B4BD4">
        <w:rPr>
          <w:rFonts w:ascii="Arial" w:hAnsi="Arial" w:cs="Arial"/>
          <w:b/>
          <w:sz w:val="21"/>
          <w:szCs w:val="21"/>
        </w:rPr>
        <w:t>12</w:t>
      </w:r>
      <w:r w:rsidR="00F432FE">
        <w:rPr>
          <w:rFonts w:ascii="Arial" w:hAnsi="Arial" w:cs="Arial"/>
          <w:b/>
          <w:sz w:val="21"/>
          <w:szCs w:val="21"/>
        </w:rPr>
        <w:t>/</w:t>
      </w:r>
      <w:r w:rsidR="006B4BD4">
        <w:rPr>
          <w:rFonts w:ascii="Arial" w:hAnsi="Arial" w:cs="Arial"/>
          <w:b/>
          <w:sz w:val="21"/>
          <w:szCs w:val="21"/>
        </w:rPr>
        <w:t>11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0F5261">
        <w:rPr>
          <w:rFonts w:ascii="Arial" w:hAnsi="Arial" w:cs="Arial"/>
          <w:b/>
          <w:sz w:val="21"/>
          <w:szCs w:val="21"/>
        </w:rPr>
        <w:t>2</w:t>
      </w:r>
    </w:p>
    <w:p w14:paraId="3601E55B" w14:textId="7777777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 w:rsidR="0010211B">
        <w:rPr>
          <w:rFonts w:ascii="Arial" w:hAnsi="Arial" w:cs="Arial"/>
          <w:i/>
          <w:sz w:val="21"/>
          <w:szCs w:val="21"/>
        </w:rPr>
        <w:t>…from………</w:t>
      </w:r>
      <w:r w:rsidR="00155788" w:rsidRPr="0010211B">
        <w:rPr>
          <w:rFonts w:ascii="Arial" w:hAnsi="Arial" w:cs="Arial"/>
          <w:i/>
          <w:sz w:val="21"/>
          <w:szCs w:val="21"/>
        </w:rPr>
        <w:t>to…</w:t>
      </w:r>
      <w:r w:rsidR="0010211B">
        <w:rPr>
          <w:rFonts w:ascii="Arial" w:hAnsi="Arial" w:cs="Arial"/>
          <w:i/>
          <w:sz w:val="21"/>
          <w:szCs w:val="21"/>
        </w:rPr>
        <w:t>…</w:t>
      </w:r>
    </w:p>
    <w:p w14:paraId="01C89972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07B36589" w14:textId="45B55416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993820">
        <w:rPr>
          <w:rFonts w:ascii="Arial" w:hAnsi="Arial" w:cs="Arial"/>
          <w:i/>
          <w:sz w:val="21"/>
          <w:szCs w:val="21"/>
        </w:rPr>
        <w:t>01</w:t>
      </w:r>
    </w:p>
    <w:p w14:paraId="084AF851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3F24E0BB" w14:textId="7EF66BE8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hyperlink r:id="rId12" w:history="1">
        <w:r w:rsidR="00896FBD">
          <w:rPr>
            <w:rStyle w:val="Hyperlink"/>
          </w:rPr>
          <w:t>Course: TinTT19-FA22-CEA201-Computer Organization and Architecture (fpt.edu.vn)</w:t>
        </w:r>
      </w:hyperlink>
    </w:p>
    <w:p w14:paraId="04CE420D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77C8B0AE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692EF9BF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62229192" w14:textId="77777777" w:rsidTr="00BD6EC6">
        <w:tc>
          <w:tcPr>
            <w:tcW w:w="624" w:type="dxa"/>
            <w:shd w:val="clear" w:color="auto" w:fill="F2F2F2"/>
          </w:tcPr>
          <w:p w14:paraId="4A2FFC03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2DE3E0F3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A39864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2BE1D80B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1229EDF3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6D9A2F7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4F1C885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14A6E818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645E17" w:rsidRPr="0010211B" w14:paraId="2234B992" w14:textId="77777777" w:rsidTr="00A430E6">
        <w:tc>
          <w:tcPr>
            <w:tcW w:w="624" w:type="dxa"/>
            <w:shd w:val="clear" w:color="auto" w:fill="auto"/>
          </w:tcPr>
          <w:p w14:paraId="6337785C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21157F5" w14:textId="137F1BFA" w:rsidR="00645E17" w:rsidRDefault="00EB7B2E" w:rsidP="0029145D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SE17C02 – Trần Trung Tín</w:t>
            </w:r>
          </w:p>
        </w:tc>
        <w:tc>
          <w:tcPr>
            <w:tcW w:w="624" w:type="dxa"/>
            <w:shd w:val="clear" w:color="auto" w:fill="auto"/>
          </w:tcPr>
          <w:p w14:paraId="4E68397B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0F71F79B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4F285E21" w14:textId="77777777" w:rsidTr="00A430E6">
        <w:tc>
          <w:tcPr>
            <w:tcW w:w="624" w:type="dxa"/>
            <w:shd w:val="clear" w:color="auto" w:fill="auto"/>
          </w:tcPr>
          <w:p w14:paraId="5BBFDBB9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A5D1F32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1182BCF3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5F976C73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13B931A8" w14:textId="77777777" w:rsidTr="00A430E6">
        <w:tc>
          <w:tcPr>
            <w:tcW w:w="624" w:type="dxa"/>
            <w:shd w:val="clear" w:color="auto" w:fill="auto"/>
          </w:tcPr>
          <w:p w14:paraId="5AAFF679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B8F5BAC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35BC958D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1EC20151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2B2BA78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5DA86F86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21CB5108" w14:textId="77777777" w:rsidR="006D6E73" w:rsidRPr="0010211B" w:rsidRDefault="00524DFC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693DDB"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13E2597F" w14:textId="77777777" w:rsidTr="00BD6EC6">
        <w:tc>
          <w:tcPr>
            <w:tcW w:w="624" w:type="dxa"/>
            <w:shd w:val="clear" w:color="auto" w:fill="F2F2F2"/>
            <w:vAlign w:val="center"/>
          </w:tcPr>
          <w:p w14:paraId="0FF06239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13F4CEAB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1A9452C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45CF74A9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2BB62C4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29C8DE35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A016B67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4382013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6D75A106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54AF61A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7425B3F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77B36B55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92987DA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094D864C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7E25CBC0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0B06832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64CFF399" w14:textId="77777777" w:rsidTr="003A4B5D">
        <w:tc>
          <w:tcPr>
            <w:tcW w:w="624" w:type="dxa"/>
            <w:shd w:val="clear" w:color="auto" w:fill="auto"/>
          </w:tcPr>
          <w:p w14:paraId="6D9006F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967596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CDD255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AEDAC61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3AFAED2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7693BB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B241AE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3288701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5221350" w14:textId="77777777" w:rsidTr="003A4B5D">
        <w:tc>
          <w:tcPr>
            <w:tcW w:w="624" w:type="dxa"/>
            <w:shd w:val="clear" w:color="auto" w:fill="auto"/>
          </w:tcPr>
          <w:p w14:paraId="18C1244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49A71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3F363B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B465EE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35B4309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CB9EFA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642C5DE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51AEDD0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474BBA3B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F343EED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56FD3311" w14:textId="77777777" w:rsidTr="00BD6EC6">
        <w:tc>
          <w:tcPr>
            <w:tcW w:w="624" w:type="dxa"/>
            <w:shd w:val="clear" w:color="auto" w:fill="F2F2F2"/>
            <w:vAlign w:val="center"/>
          </w:tcPr>
          <w:p w14:paraId="525EED9A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1ECE0F2E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2291035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5C5F9971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5A8E7C3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2740F12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016F1E9D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1EF6132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14A6A48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7EDC35B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104AE40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0B9DBD45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D72C8BF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778C2891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1E0B5C6F" w14:textId="77777777" w:rsidTr="00BD6EC6">
        <w:tc>
          <w:tcPr>
            <w:tcW w:w="624" w:type="dxa"/>
            <w:shd w:val="clear" w:color="auto" w:fill="auto"/>
          </w:tcPr>
          <w:p w14:paraId="4A9CFEB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3E3E59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8EC373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90EEC8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C94F60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9AFFFB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FF171F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CADAE7A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5220EC97" w14:textId="77777777" w:rsidTr="00BD6EC6">
        <w:tc>
          <w:tcPr>
            <w:tcW w:w="624" w:type="dxa"/>
            <w:shd w:val="clear" w:color="auto" w:fill="auto"/>
          </w:tcPr>
          <w:p w14:paraId="34E5C732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E179DD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B0ED7F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37FBB4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640747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1C226F2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05CE0AA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623AFE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5421406F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1AB1CB87" w14:textId="77777777" w:rsidR="00716930" w:rsidRPr="0010211B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5D303B" w:rsidRPr="0010211B">
        <w:rPr>
          <w:rFonts w:ascii="Arial" w:hAnsi="Arial" w:cs="Arial"/>
          <w:bCs/>
          <w:i/>
          <w:sz w:val="21"/>
          <w:szCs w:val="21"/>
        </w:rPr>
        <w:t xml:space="preserve"> 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31D9AE6B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07051771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6960F1FC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473049A2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228593B6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9806802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4E230C16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31938F78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04F3C284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167A0637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624D31A9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46771DC0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t>10.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p w14:paraId="62BD242B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68"/>
        <w:gridCol w:w="3518"/>
        <w:gridCol w:w="1360"/>
        <w:gridCol w:w="1759"/>
        <w:gridCol w:w="889"/>
      </w:tblGrid>
      <w:tr w:rsidR="00D0114D" w14:paraId="00DE407C" w14:textId="77777777" w:rsidTr="006B4BD4">
        <w:trPr>
          <w:trHeight w:val="555"/>
        </w:trPr>
        <w:tc>
          <w:tcPr>
            <w:tcW w:w="704" w:type="dxa"/>
            <w:shd w:val="clear" w:color="auto" w:fill="auto"/>
            <w:vAlign w:val="center"/>
            <w:hideMark/>
          </w:tcPr>
          <w:p w14:paraId="0D216229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Slot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4BF7EE2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14:paraId="51738296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Chapter -Topic -Content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7659034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Assessment</w:t>
            </w:r>
          </w:p>
        </w:tc>
        <w:tc>
          <w:tcPr>
            <w:tcW w:w="1759" w:type="dxa"/>
            <w:shd w:val="clear" w:color="auto" w:fill="auto"/>
            <w:vAlign w:val="center"/>
            <w:hideMark/>
          </w:tcPr>
          <w:p w14:paraId="6E5A0151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Assignment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br/>
              <w:t>Homework</w:t>
            </w:r>
          </w:p>
        </w:tc>
        <w:tc>
          <w:tcPr>
            <w:tcW w:w="889" w:type="dxa"/>
            <w:shd w:val="clear" w:color="auto" w:fill="auto"/>
            <w:vAlign w:val="center"/>
            <w:hideMark/>
          </w:tcPr>
          <w:p w14:paraId="0DF165E2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Note</w:t>
            </w:r>
          </w:p>
        </w:tc>
      </w:tr>
      <w:tr w:rsidR="006B4BD4" w14:paraId="41211D28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695C7D0E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1C368224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05/09/2022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64CBC380" w14:textId="77777777" w:rsidR="006601E2" w:rsidRDefault="006601E2" w:rsidP="00F10485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Introduction to the course</w:t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1: Introduction</w:t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lastRenderedPageBreak/>
              <w:t>1.1 Organization and Architecture</w:t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br/>
              <w:t>1.2 Structure and Function</w:t>
            </w:r>
          </w:p>
          <w:p w14:paraId="722B6E46" w14:textId="48278F89" w:rsidR="00CF4C50" w:rsidRPr="00206F18" w:rsidRDefault="00CF4C50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</w:t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2: Computer Evolution and Performance</w:t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2.1 A Brief History of Computers</w:t>
            </w:r>
          </w:p>
        </w:tc>
        <w:tc>
          <w:tcPr>
            <w:tcW w:w="1360" w:type="dxa"/>
            <w:shd w:val="clear" w:color="auto" w:fill="auto"/>
            <w:hideMark/>
          </w:tcPr>
          <w:p w14:paraId="07327369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35823FEA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60DAB365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3B4613AB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2E685DDA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74E53142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2B7C0618" w14:textId="57FA377F" w:rsidR="006B4BD4" w:rsidRPr="00206F18" w:rsidRDefault="006601E2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206F1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Chapter 2: </w:t>
            </w:r>
            <w:r w:rsidR="00CF4C5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(cont)</w:t>
            </w:r>
          </w:p>
          <w:p w14:paraId="07AD7AF6" w14:textId="77777777" w:rsidR="00206F18" w:rsidRDefault="00206F18" w:rsidP="00F10485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206F18">
              <w:rPr>
                <w:rFonts w:ascii="Arial" w:hAnsi="Arial" w:cs="Arial"/>
                <w:color w:val="212529"/>
                <w:sz w:val="21"/>
                <w:szCs w:val="21"/>
              </w:rPr>
              <w:t>2.2 Designing for Performance</w:t>
            </w:r>
          </w:p>
          <w:p w14:paraId="179FB29B" w14:textId="3CE214CF" w:rsidR="00CF4C50" w:rsidRPr="00206F18" w:rsidRDefault="00CF4C50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CF4C5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2.3 Multicore, MICs, and GPGPUs</w:t>
            </w:r>
            <w:r w:rsidRPr="00CF4C5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2</w:t>
            </w:r>
            <w:r w:rsidRPr="00CF4C5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2.6 Performance Assessment</w:t>
            </w:r>
          </w:p>
        </w:tc>
        <w:tc>
          <w:tcPr>
            <w:tcW w:w="1360" w:type="dxa"/>
            <w:shd w:val="clear" w:color="auto" w:fill="auto"/>
            <w:hideMark/>
          </w:tcPr>
          <w:p w14:paraId="6493A113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0E973BA9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5AD86922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0177740B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0A6D6A8E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29D7E7D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12/09/2022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22CF3078" w14:textId="675EE222" w:rsidR="00626D30" w:rsidRPr="003045B0" w:rsidRDefault="00626D30" w:rsidP="00626D30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2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3</w:t>
            </w:r>
            <w:r w:rsidR="00D709A6"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A Top-Level View of Computer Function and Interconnection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3.1 Computer Components</w:t>
            </w:r>
          </w:p>
          <w:p w14:paraId="0F0A3E08" w14:textId="2EEADA0C" w:rsidR="00536F6C" w:rsidRPr="00536F6C" w:rsidRDefault="00626D30" w:rsidP="00626D30">
            <w:pPr>
              <w:rPr>
                <w:rFonts w:ascii="Roboto" w:hAnsi="Roboto"/>
                <w:color w:val="212529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</w:rPr>
              <w:t>3.2 Computer Function</w:t>
            </w:r>
            <w:r w:rsidR="00536F6C" w:rsidRPr="003045B0">
              <w:rPr>
                <w:rFonts w:ascii="Arial" w:hAnsi="Arial" w:cs="Arial"/>
                <w:color w:val="212529"/>
                <w:sz w:val="21"/>
                <w:szCs w:val="21"/>
              </w:rPr>
              <w:br/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3.3 Interconnection Structures</w:t>
            </w:r>
          </w:p>
        </w:tc>
        <w:tc>
          <w:tcPr>
            <w:tcW w:w="1360" w:type="dxa"/>
            <w:shd w:val="clear" w:color="auto" w:fill="auto"/>
            <w:hideMark/>
          </w:tcPr>
          <w:p w14:paraId="16FA6A5D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1FCF20C4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6828D4C5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3D732944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5EAB81BE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749D3541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7DC23B23" w14:textId="295C5A5A" w:rsidR="00626D30" w:rsidRPr="003045B0" w:rsidRDefault="00626D30" w:rsidP="00626D30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3: (cont’)</w:t>
            </w:r>
          </w:p>
          <w:p w14:paraId="66BFA93F" w14:textId="77777777" w:rsidR="00536F6C" w:rsidRPr="003045B0" w:rsidRDefault="00626D30" w:rsidP="00626D30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3.4 Bus Interconnection</w:t>
            </w:r>
          </w:p>
          <w:p w14:paraId="4FBF060A" w14:textId="316A824F" w:rsidR="000844A6" w:rsidRPr="003045B0" w:rsidRDefault="000844A6" w:rsidP="000844A6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 Assessing exercises of chapter 3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4: Cache Memory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4.1 Computer Memory System Overview</w:t>
            </w:r>
          </w:p>
          <w:p w14:paraId="4E11051C" w14:textId="6E5797E1" w:rsidR="00E77B17" w:rsidRDefault="000844A6" w:rsidP="000844A6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4.2 Cache Memory Principles</w:t>
            </w:r>
          </w:p>
        </w:tc>
        <w:tc>
          <w:tcPr>
            <w:tcW w:w="1360" w:type="dxa"/>
            <w:shd w:val="clear" w:color="auto" w:fill="auto"/>
            <w:hideMark/>
          </w:tcPr>
          <w:p w14:paraId="7DFDDECE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0F598AA9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792938C0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35086E1F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0602F7F0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3AEE6AAF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19/09/2022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5924F4BD" w14:textId="77777777" w:rsidR="00983CD5" w:rsidRPr="003045B0" w:rsidRDefault="00153F01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4: (cont)</w:t>
            </w:r>
          </w:p>
          <w:p w14:paraId="5BB584A3" w14:textId="04B124FF" w:rsidR="00153F01" w:rsidRPr="003045B0" w:rsidRDefault="00153F01" w:rsidP="00153F0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4.3 Elements of Cache Design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4.3 Elements of Cache Design (cont)</w:t>
            </w:r>
          </w:p>
          <w:p w14:paraId="2A6ABCC6" w14:textId="77777777" w:rsidR="00153F01" w:rsidRDefault="00153F01" w:rsidP="00153F0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4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5: Internal Memory</w:t>
            </w:r>
            <w:r w:rsidRPr="003045B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5.1 Semiconductor Main Memory</w:t>
            </w:r>
          </w:p>
          <w:p w14:paraId="677F93C3" w14:textId="0D7E870A" w:rsidR="00B34338" w:rsidRPr="000E5DCE" w:rsidRDefault="00B34338" w:rsidP="00153F01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E5DCE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Exercise 1</w:t>
            </w:r>
          </w:p>
        </w:tc>
        <w:tc>
          <w:tcPr>
            <w:tcW w:w="1360" w:type="dxa"/>
            <w:shd w:val="clear" w:color="auto" w:fill="auto"/>
            <w:hideMark/>
          </w:tcPr>
          <w:p w14:paraId="24549807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5C590581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5E351235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0D343724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1F756033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74F83C32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1839CD0E" w14:textId="6EBF9A91" w:rsidR="00153F01" w:rsidRPr="005825F8" w:rsidRDefault="00DD39AB" w:rsidP="00153F0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5825F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Chapter 5: </w:t>
            </w:r>
            <w:r w:rsidR="004B4A9C" w:rsidRPr="005825F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(cont)</w:t>
            </w:r>
            <w:r w:rsidRPr="005825F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5.2 Error Correction</w:t>
            </w:r>
          </w:p>
          <w:p w14:paraId="5FD07071" w14:textId="4981A422" w:rsidR="00DD39AB" w:rsidRPr="005825F8" w:rsidRDefault="00DD39AB" w:rsidP="00153F0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5825F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5.3 Advanced Dram Organization</w:t>
            </w:r>
          </w:p>
          <w:p w14:paraId="606EDA0F" w14:textId="2D0F937C" w:rsidR="00FF1EA1" w:rsidRPr="005825F8" w:rsidRDefault="00DD39AB" w:rsidP="00153F0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5825F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5.3 Advanced Dram Organization (cont)</w:t>
            </w:r>
          </w:p>
          <w:p w14:paraId="722A48CA" w14:textId="79CDCA47" w:rsidR="00983CD5" w:rsidRDefault="00983CD5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5B376CAF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785166CA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65E13ED4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1207999C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273417AD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147D1926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26/09/2022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6B6BA9F1" w14:textId="426EE14B" w:rsidR="00994FF6" w:rsidRPr="00165C86" w:rsidRDefault="00994FF6" w:rsidP="00165C86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5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6 External Memory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6.1 Magnetic Disk</w:t>
            </w:r>
          </w:p>
          <w:p w14:paraId="1F6A3194" w14:textId="77777777" w:rsidR="00983CD5" w:rsidRPr="00165C86" w:rsidRDefault="00994FF6" w:rsidP="00165C86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6.2 Raid</w:t>
            </w:r>
          </w:p>
          <w:p w14:paraId="1E3A7D5B" w14:textId="75EBEC66" w:rsidR="00994FF6" w:rsidRPr="00165C86" w:rsidRDefault="00994FF6" w:rsidP="00165C86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6.2 Raid (cont)</w:t>
            </w:r>
          </w:p>
        </w:tc>
        <w:tc>
          <w:tcPr>
            <w:tcW w:w="1360" w:type="dxa"/>
            <w:shd w:val="clear" w:color="auto" w:fill="auto"/>
            <w:hideMark/>
          </w:tcPr>
          <w:p w14:paraId="44E7C887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0B04ACED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4D6AB752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22E99DC4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489CC0D3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409E3F9C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11FB1F2A" w14:textId="15F3D93B" w:rsidR="00561D9A" w:rsidRPr="007E45E6" w:rsidRDefault="00561D9A" w:rsidP="00F10485">
            <w:pPr>
              <w:rPr>
                <w:rFonts w:ascii="Roboto" w:hAnsi="Roboto"/>
                <w:color w:val="212529"/>
              </w:rPr>
            </w:pP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6 External Memory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6.3 Solid State Drives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Assessing exercises of chapter 6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7</w:t>
            </w:r>
            <w:r w:rsid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Input/Output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7.1 External Devices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7.2 I/O Modules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Assessing exercises of chapter 6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7 Input/Output</w:t>
            </w:r>
            <w:r w:rsidRPr="00165C8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7.3 Programmed I/O</w:t>
            </w:r>
          </w:p>
        </w:tc>
        <w:tc>
          <w:tcPr>
            <w:tcW w:w="1360" w:type="dxa"/>
            <w:shd w:val="clear" w:color="auto" w:fill="auto"/>
            <w:hideMark/>
          </w:tcPr>
          <w:p w14:paraId="69E7396A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6928952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1EAB0B9F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4497C0D9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  <w:hideMark/>
          </w:tcPr>
          <w:p w14:paraId="77563B38" w14:textId="77777777" w:rsidR="006B4BD4" w:rsidRDefault="006B4BD4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422ADD70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03/10/2022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22A81DCE" w14:textId="312F6FF0" w:rsidR="00983CD5" w:rsidRPr="00EE749B" w:rsidRDefault="004878F3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Chapter </w:t>
            </w:r>
            <w:r w:rsid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7: (cont)</w:t>
            </w: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7.4 Interrupt-Driven I/O</w:t>
            </w:r>
          </w:p>
          <w:p w14:paraId="017DE28A" w14:textId="03E625FB" w:rsidR="004878F3" w:rsidRPr="004878F3" w:rsidRDefault="004878F3" w:rsidP="00F10485">
            <w:pPr>
              <w:rPr>
                <w:rFonts w:ascii="Roboto" w:hAnsi="Roboto"/>
                <w:color w:val="212529"/>
              </w:rPr>
            </w:pP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7.6 I/O Channels and Processors</w:t>
            </w: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Assessing exercises of chapter 7</w:t>
            </w: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8</w:t>
            </w:r>
            <w:r w:rsid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Operating System Support</w:t>
            </w:r>
            <w:r w:rsidRPr="00EE749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8.1 Operating System Overview</w:t>
            </w:r>
          </w:p>
        </w:tc>
        <w:tc>
          <w:tcPr>
            <w:tcW w:w="1360" w:type="dxa"/>
            <w:shd w:val="clear" w:color="auto" w:fill="auto"/>
            <w:hideMark/>
          </w:tcPr>
          <w:p w14:paraId="55687B3C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244C81FE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2623C05F" w14:textId="77777777" w:rsidR="006B4BD4" w:rsidRDefault="006B4BD4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45F7ABDC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0CCE117D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588194EB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07AA409D" w14:textId="792A1278" w:rsidR="004878F3" w:rsidRPr="00AA3F36" w:rsidRDefault="004878F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7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8</w:t>
            </w:r>
            <w:r w:rsid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 (con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t</w:t>
            </w:r>
            <w:r w:rsid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)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 xml:space="preserve">8.1 Operating System Overview 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lastRenderedPageBreak/>
              <w:t>(cont)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8.2 Scheduling</w:t>
            </w:r>
          </w:p>
          <w:p w14:paraId="5403D22D" w14:textId="77777777" w:rsidR="004878F3" w:rsidRDefault="004878F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8 Operating System Support</w:t>
            </w:r>
            <w:r w:rsidRPr="00AA3F3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8.3 Memory Management</w:t>
            </w:r>
          </w:p>
          <w:p w14:paraId="7E3AD129" w14:textId="1BE48F53" w:rsidR="000E5DCE" w:rsidRDefault="000E5DCE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Exercise 2</w:t>
            </w:r>
          </w:p>
        </w:tc>
        <w:tc>
          <w:tcPr>
            <w:tcW w:w="1360" w:type="dxa"/>
            <w:shd w:val="clear" w:color="auto" w:fill="auto"/>
            <w:hideMark/>
          </w:tcPr>
          <w:p w14:paraId="31771146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3FDE7C2D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554EAAB4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1B4A9F07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4988E30C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37B322E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10/10/2022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65FF1F82" w14:textId="44D1149D" w:rsidR="006B4BD4" w:rsidRPr="006B079D" w:rsidRDefault="0017481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8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11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: 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Digital Logic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11.1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Boolean Algebra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11.2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Gates</w:t>
            </w:r>
          </w:p>
          <w:p w14:paraId="195E9174" w14:textId="3FFFC978" w:rsidR="00174813" w:rsidRPr="006B079D" w:rsidRDefault="0017481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11.3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Combinational Circuit</w:t>
            </w:r>
          </w:p>
          <w:p w14:paraId="4840DAFD" w14:textId="616B2254" w:rsidR="00BE0203" w:rsidRPr="00515FD5" w:rsidRDefault="0017481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9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12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Instruction Sets</w:t>
            </w:r>
            <w:r w:rsidR="009641A0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Characteristics and Functions</w:t>
            </w:r>
            <w:r w:rsidRPr="006B079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12.1 Machine Instruction Characteristics</w:t>
            </w:r>
          </w:p>
        </w:tc>
        <w:tc>
          <w:tcPr>
            <w:tcW w:w="1360" w:type="dxa"/>
            <w:shd w:val="clear" w:color="auto" w:fill="auto"/>
            <w:hideMark/>
          </w:tcPr>
          <w:p w14:paraId="7B1DF24D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46E55E5F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686239A7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6AF8584D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18C37D7A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1EB17210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703A1D8F" w14:textId="260ED29E" w:rsidR="006B4BD4" w:rsidRPr="00E956B8" w:rsidRDefault="00734478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E956B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Chapter </w:t>
            </w:r>
            <w:r w:rsidR="00E956B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12: (cont)</w:t>
            </w:r>
            <w:r w:rsidRPr="00E956B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12.2 Types of Operands</w:t>
            </w:r>
          </w:p>
          <w:p w14:paraId="17ED3DDA" w14:textId="77777777" w:rsidR="00734478" w:rsidRPr="00E956B8" w:rsidRDefault="00734478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E956B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12.4 Types of Operations</w:t>
            </w:r>
          </w:p>
          <w:p w14:paraId="2E384AD5" w14:textId="77777777" w:rsidR="00734478" w:rsidRDefault="00734478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E956B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12.4 Types of Operations (cont)</w:t>
            </w:r>
          </w:p>
          <w:p w14:paraId="187180E5" w14:textId="41DD8B26" w:rsidR="00515FD5" w:rsidRPr="00515FD5" w:rsidRDefault="00515FD5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515FD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Exercise 3</w:t>
            </w:r>
          </w:p>
        </w:tc>
        <w:tc>
          <w:tcPr>
            <w:tcW w:w="1360" w:type="dxa"/>
            <w:shd w:val="clear" w:color="auto" w:fill="auto"/>
            <w:hideMark/>
          </w:tcPr>
          <w:p w14:paraId="556A83B1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724B0779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436A958F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05445079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54607B81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146EF5AF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17/10/2022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1C29B4B5" w14:textId="30F5E6C0" w:rsidR="006B4BD4" w:rsidRPr="00C82684" w:rsidRDefault="001C7413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12</w:t>
            </w: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13</w:t>
            </w:r>
            <w:r w:rsid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Instruction Sets: Addressing Modes and Formats</w:t>
            </w: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13.1 Addressing Modes</w:t>
            </w: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13.3 Instruction Formats</w:t>
            </w:r>
          </w:p>
          <w:p w14:paraId="7FD3EAAD" w14:textId="0DB56E83" w:rsidR="001C7413" w:rsidRPr="001C7413" w:rsidRDefault="001C7413" w:rsidP="0029145D">
            <w:pPr>
              <w:rPr>
                <w:rFonts w:ascii="Roboto" w:hAnsi="Roboto"/>
                <w:color w:val="212529"/>
              </w:rPr>
            </w:pP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13.5 Assembly Language</w:t>
            </w:r>
            <w:r w:rsidRPr="00C82684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Practical Assembly Laguage</w:t>
            </w:r>
          </w:p>
        </w:tc>
        <w:tc>
          <w:tcPr>
            <w:tcW w:w="1360" w:type="dxa"/>
            <w:shd w:val="clear" w:color="auto" w:fill="auto"/>
            <w:hideMark/>
          </w:tcPr>
          <w:p w14:paraId="7FDEE036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244C7114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239AD0AD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1139691A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28CFDA58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48F83823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  <w:hideMark/>
          </w:tcPr>
          <w:p w14:paraId="1422FE4C" w14:textId="42964813" w:rsidR="006B4BD4" w:rsidRPr="000454AB" w:rsidRDefault="002660D9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</w:p>
          <w:p w14:paraId="6A64DCA5" w14:textId="77777777" w:rsidR="002660D9" w:rsidRPr="000454AB" w:rsidRDefault="002660D9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</w:p>
          <w:p w14:paraId="758E6C35" w14:textId="36014444" w:rsidR="002660D9" w:rsidRDefault="002660D9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</w:p>
        </w:tc>
        <w:tc>
          <w:tcPr>
            <w:tcW w:w="1360" w:type="dxa"/>
            <w:shd w:val="clear" w:color="auto" w:fill="auto"/>
            <w:hideMark/>
          </w:tcPr>
          <w:p w14:paraId="73DA10C1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0FC1C4B6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17A432B1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69D58F0D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6281B1C8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48E2D5C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24/10/2022</w:t>
            </w:r>
          </w:p>
        </w:tc>
        <w:tc>
          <w:tcPr>
            <w:tcW w:w="3518" w:type="dxa"/>
            <w:shd w:val="clear" w:color="auto" w:fill="auto"/>
            <w:hideMark/>
          </w:tcPr>
          <w:p w14:paraId="19541D87" w14:textId="27F73D86" w:rsidR="006B4BD4" w:rsidRPr="000454AB" w:rsidRDefault="00AC6EFA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</w:p>
          <w:p w14:paraId="4487C704" w14:textId="77777777" w:rsidR="00AC6EFA" w:rsidRPr="000454AB" w:rsidRDefault="00AC6EFA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</w:p>
          <w:p w14:paraId="7D6EE4E1" w14:textId="2A07EC47" w:rsidR="00AC6EFA" w:rsidRDefault="00AC6EFA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Assignment introduction (1st program)</w:t>
            </w:r>
          </w:p>
        </w:tc>
        <w:tc>
          <w:tcPr>
            <w:tcW w:w="1360" w:type="dxa"/>
            <w:shd w:val="clear" w:color="auto" w:fill="auto"/>
            <w:hideMark/>
          </w:tcPr>
          <w:p w14:paraId="224F905D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59" w:type="dxa"/>
            <w:shd w:val="clear" w:color="auto" w:fill="auto"/>
            <w:hideMark/>
          </w:tcPr>
          <w:p w14:paraId="616206BE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14:paraId="08A98164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6B4BD4" w14:paraId="1FBE9000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40DDC8A1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17669957" w14:textId="77777777" w:rsidR="006B4BD4" w:rsidRDefault="006B4BD4" w:rsidP="00F9443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</w:tcPr>
          <w:p w14:paraId="62D3C7EF" w14:textId="77777777" w:rsidR="006B4BD4" w:rsidRPr="000454AB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Practical Assembly Laguage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Assignment introduction (2nd programs)</w:t>
            </w:r>
          </w:p>
          <w:p w14:paraId="6DEFB293" w14:textId="77777777" w:rsidR="006B079D" w:rsidRPr="000454AB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13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14 Processor Structure and Function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14.1 Processor Organization</w:t>
            </w:r>
          </w:p>
          <w:p w14:paraId="561551B5" w14:textId="0F3A4409" w:rsidR="006B079D" w:rsidRDefault="006B079D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14.2 Register Organization</w:t>
            </w:r>
          </w:p>
        </w:tc>
        <w:tc>
          <w:tcPr>
            <w:tcW w:w="1360" w:type="dxa"/>
            <w:shd w:val="clear" w:color="auto" w:fill="auto"/>
          </w:tcPr>
          <w:p w14:paraId="0AEC61F3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 w14:paraId="29766EE9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9" w:type="dxa"/>
            <w:shd w:val="clear" w:color="auto" w:fill="auto"/>
          </w:tcPr>
          <w:p w14:paraId="3F89ACFF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6B4BD4" w14:paraId="2D58ECBB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6CA70FE9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601A5B86" w14:textId="77777777" w:rsidR="006B4BD4" w:rsidRPr="00C73AE8" w:rsidRDefault="006B4BD4" w:rsidP="00F9443A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31/10/2022</w:t>
            </w:r>
          </w:p>
        </w:tc>
        <w:tc>
          <w:tcPr>
            <w:tcW w:w="3518" w:type="dxa"/>
            <w:shd w:val="clear" w:color="auto" w:fill="auto"/>
          </w:tcPr>
          <w:p w14:paraId="267DCEBC" w14:textId="5AD7D95A" w:rsidR="006B079D" w:rsidRPr="000454AB" w:rsidRDefault="006B079D" w:rsidP="000454A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14</w:t>
            </w:r>
            <w:r w:rsid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 (cont)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14.3 Instruction Cycle</w:t>
            </w:r>
          </w:p>
          <w:p w14:paraId="479DFADC" w14:textId="77777777" w:rsidR="006B4BD4" w:rsidRPr="000454AB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14.4 Instruction Pipelining</w:t>
            </w:r>
          </w:p>
          <w:p w14:paraId="6E360383" w14:textId="1649BD56" w:rsidR="006B079D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14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15</w:t>
            </w:r>
            <w:r w:rsidR="00E17B6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Reduced Instruction Set Computers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15.1 Instruction Execution Characteristics</w:t>
            </w:r>
            <w:r w:rsidRPr="000454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15.2 The Use of a Large Register File</w:t>
            </w:r>
          </w:p>
        </w:tc>
        <w:tc>
          <w:tcPr>
            <w:tcW w:w="1360" w:type="dxa"/>
            <w:shd w:val="clear" w:color="auto" w:fill="auto"/>
          </w:tcPr>
          <w:p w14:paraId="29319EA5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 w14:paraId="6F9FE2B3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9" w:type="dxa"/>
            <w:shd w:val="clear" w:color="auto" w:fill="auto"/>
          </w:tcPr>
          <w:p w14:paraId="63C8E729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6B4BD4" w14:paraId="36CF62C1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477E9DCC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5F78691C" w14:textId="77777777" w:rsidR="006B4BD4" w:rsidRPr="00C73AE8" w:rsidRDefault="006B4BD4" w:rsidP="00F9443A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18" w:type="dxa"/>
            <w:shd w:val="clear" w:color="auto" w:fill="auto"/>
          </w:tcPr>
          <w:p w14:paraId="0114A0B5" w14:textId="2C4AA1B6" w:rsidR="006B4BD4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Chapter </w:t>
            </w:r>
            <w:r w:rsidR="00E17B68"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15: (cont)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15.3 Compiler-Based Register Optimization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15.4 Reduced Instruction Set Architecture</w:t>
            </w:r>
          </w:p>
          <w:p w14:paraId="6D910A64" w14:textId="723A5FAD" w:rsidR="006B079D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15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16</w:t>
            </w:r>
            <w:r w:rsid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Instruction-Level Parallelism and Superscalar 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lastRenderedPageBreak/>
              <w:t>Processors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16.1 Overview</w:t>
            </w:r>
          </w:p>
          <w:p w14:paraId="29653462" w14:textId="387E0162" w:rsidR="006B079D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16.2 Design Issues</w:t>
            </w:r>
          </w:p>
        </w:tc>
        <w:tc>
          <w:tcPr>
            <w:tcW w:w="1360" w:type="dxa"/>
            <w:shd w:val="clear" w:color="auto" w:fill="auto"/>
          </w:tcPr>
          <w:p w14:paraId="2A976BF2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 w14:paraId="0E14DC50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9" w:type="dxa"/>
            <w:shd w:val="clear" w:color="auto" w:fill="auto"/>
          </w:tcPr>
          <w:p w14:paraId="5154A1C8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6B4BD4" w14:paraId="4702CD44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4D0C4B92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6BBC087D" w14:textId="77777777" w:rsidR="006B4BD4" w:rsidRPr="00C73AE8" w:rsidRDefault="006B4BD4" w:rsidP="00F9443A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07/11/2022</w:t>
            </w:r>
          </w:p>
        </w:tc>
        <w:tc>
          <w:tcPr>
            <w:tcW w:w="3518" w:type="dxa"/>
            <w:shd w:val="clear" w:color="auto" w:fill="auto"/>
          </w:tcPr>
          <w:p w14:paraId="02662127" w14:textId="5A4F1FB7" w:rsidR="006B4BD4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16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17</w:t>
            </w:r>
            <w:r w:rsidR="0066336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: 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Parallel Processing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17.1 Multiple Processor Organizations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17.2 Symmetric Multiprocessors</w:t>
            </w:r>
          </w:p>
          <w:p w14:paraId="01176AAC" w14:textId="77777777" w:rsidR="006B079D" w:rsidRPr="00C73AE8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17.3 Cache Coherence and the MESI Protocol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17.4 Multithreading and Chip Multiprocessors</w:t>
            </w:r>
          </w:p>
          <w:p w14:paraId="117C0084" w14:textId="77777777" w:rsidR="006B079D" w:rsidRDefault="006B079D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exercises of chapter 1</w:t>
            </w:r>
            <w:r w:rsidR="00FC34E2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7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Chapter 18</w:t>
            </w:r>
            <w:r w:rsidR="007205DC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: 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Multicore Computers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18.1 Hardware Performance Issues</w:t>
            </w:r>
            <w:r w:rsidRPr="00C73A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18.2 Software Performance Issues</w:t>
            </w:r>
          </w:p>
          <w:p w14:paraId="279E8532" w14:textId="6BFB24D6" w:rsidR="00F75430" w:rsidRPr="00F75430" w:rsidRDefault="00F75430" w:rsidP="0029145D">
            <w:pPr>
              <w:rPr>
                <w:rFonts w:ascii="Arial" w:hAnsi="Arial" w:cs="Arial"/>
                <w:i/>
                <w:iCs/>
                <w:color w:val="212529"/>
                <w:sz w:val="21"/>
                <w:szCs w:val="21"/>
                <w:shd w:val="clear" w:color="auto" w:fill="FFFFFF"/>
              </w:rPr>
            </w:pPr>
            <w:r w:rsidRPr="00F75430">
              <w:rPr>
                <w:rFonts w:ascii="Arial" w:hAnsi="Arial" w:cs="Arial"/>
                <w:i/>
                <w:iCs/>
                <w:color w:val="212529"/>
                <w:sz w:val="21"/>
                <w:szCs w:val="21"/>
                <w:shd w:val="clear" w:color="auto" w:fill="FFFFFF"/>
              </w:rPr>
              <w:t>Exercise 4</w:t>
            </w:r>
          </w:p>
        </w:tc>
        <w:tc>
          <w:tcPr>
            <w:tcW w:w="1360" w:type="dxa"/>
            <w:shd w:val="clear" w:color="auto" w:fill="auto"/>
          </w:tcPr>
          <w:p w14:paraId="0768844B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 w14:paraId="4FA7DC67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9" w:type="dxa"/>
            <w:shd w:val="clear" w:color="auto" w:fill="auto"/>
          </w:tcPr>
          <w:p w14:paraId="75BF4D3B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6B4BD4" w14:paraId="3C75B28C" w14:textId="77777777" w:rsidTr="006B4BD4">
        <w:trPr>
          <w:trHeight w:val="390"/>
        </w:trPr>
        <w:tc>
          <w:tcPr>
            <w:tcW w:w="704" w:type="dxa"/>
            <w:shd w:val="clear" w:color="auto" w:fill="auto"/>
            <w:vAlign w:val="center"/>
          </w:tcPr>
          <w:p w14:paraId="518974DB" w14:textId="77777777" w:rsidR="006B4BD4" w:rsidRDefault="006B4BD4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2154D685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18" w:type="dxa"/>
            <w:shd w:val="clear" w:color="auto" w:fill="auto"/>
          </w:tcPr>
          <w:p w14:paraId="459EEAF3" w14:textId="7528B135" w:rsidR="006B079D" w:rsidRPr="00977FE5" w:rsidRDefault="006B079D" w:rsidP="00977FE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Chapter 18</w:t>
            </w:r>
            <w:r w:rsidR="00E176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:</w:t>
            </w: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="00E176A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(cont)</w:t>
            </w: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18.3 Multicore Organization</w:t>
            </w:r>
          </w:p>
          <w:p w14:paraId="05A68F19" w14:textId="77777777" w:rsidR="006B4BD4" w:rsidRPr="00977FE5" w:rsidRDefault="006B079D" w:rsidP="00977FE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assigments</w:t>
            </w: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Review 1</w:t>
            </w:r>
          </w:p>
          <w:p w14:paraId="4EB66171" w14:textId="232EF1B5" w:rsidR="006B079D" w:rsidRPr="00977FE5" w:rsidRDefault="006B079D" w:rsidP="00977FE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Assessing assigments</w:t>
            </w:r>
            <w:r w:rsidRPr="00977FE5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Review 2</w:t>
            </w:r>
          </w:p>
        </w:tc>
        <w:tc>
          <w:tcPr>
            <w:tcW w:w="1360" w:type="dxa"/>
            <w:shd w:val="clear" w:color="auto" w:fill="auto"/>
          </w:tcPr>
          <w:p w14:paraId="45C4FD93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 w14:paraId="3140BBDB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9" w:type="dxa"/>
            <w:shd w:val="clear" w:color="auto" w:fill="auto"/>
          </w:tcPr>
          <w:p w14:paraId="1B739707" w14:textId="77777777" w:rsidR="006B4BD4" w:rsidRDefault="006B4BD4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</w:tbl>
    <w:p w14:paraId="0A4F77E2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2985"/>
      </w:tblGrid>
      <w:tr w:rsidR="003A13E4" w:rsidRPr="0010211B" w14:paraId="13C8A74B" w14:textId="77777777" w:rsidTr="00696D2E">
        <w:tc>
          <w:tcPr>
            <w:tcW w:w="2802" w:type="dxa"/>
          </w:tcPr>
          <w:p w14:paraId="25B6D678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724E8A5D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4A1F0AA5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23E83555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2985" w:type="dxa"/>
          </w:tcPr>
          <w:p w14:paraId="1E52CC1B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696CF38F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7D7A1BD4" w14:textId="77777777" w:rsidTr="004276B1">
        <w:trPr>
          <w:trHeight w:val="888"/>
        </w:trPr>
        <w:tc>
          <w:tcPr>
            <w:tcW w:w="2802" w:type="dxa"/>
          </w:tcPr>
          <w:p w14:paraId="13C6A2C5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465F0DB9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79E47DA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85" w:type="dxa"/>
          </w:tcPr>
          <w:p w14:paraId="1E374147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8CFF46B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CE08C7A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5633CEC9" w14:textId="77777777" w:rsidTr="00696D2E">
        <w:trPr>
          <w:trHeight w:val="371"/>
        </w:trPr>
        <w:tc>
          <w:tcPr>
            <w:tcW w:w="2802" w:type="dxa"/>
          </w:tcPr>
          <w:p w14:paraId="508A896D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DC70CB6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083F9476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0A2F2D8A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2985" w:type="dxa"/>
          </w:tcPr>
          <w:p w14:paraId="4EF2C33A" w14:textId="052978A1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EB7B2E">
              <w:rPr>
                <w:rFonts w:ascii="Arial" w:hAnsi="Arial" w:cs="Arial"/>
                <w:i/>
                <w:sz w:val="21"/>
                <w:szCs w:val="21"/>
              </w:rPr>
              <w:t>Trần Trung Tín</w:t>
            </w:r>
          </w:p>
          <w:p w14:paraId="52385578" w14:textId="396568FD" w:rsidR="00FF0B6F" w:rsidRPr="0010211B" w:rsidRDefault="00E9302C" w:rsidP="006B4BD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6B4BD4">
              <w:rPr>
                <w:rFonts w:ascii="Arial" w:hAnsi="Arial" w:cs="Arial"/>
                <w:i/>
                <w:sz w:val="21"/>
                <w:szCs w:val="21"/>
              </w:rPr>
              <w:t>0</w:t>
            </w:r>
            <w:r w:rsidR="00EB7B2E">
              <w:rPr>
                <w:rFonts w:ascii="Arial" w:hAnsi="Arial" w:cs="Arial"/>
                <w:i/>
                <w:sz w:val="21"/>
                <w:szCs w:val="21"/>
              </w:rPr>
              <w:t>3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6B4BD4">
              <w:rPr>
                <w:rFonts w:ascii="Arial" w:hAnsi="Arial" w:cs="Arial"/>
                <w:i/>
                <w:sz w:val="21"/>
                <w:szCs w:val="21"/>
              </w:rPr>
              <w:t>09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/202</w:t>
            </w:r>
            <w:r w:rsidR="00F9443A">
              <w:rPr>
                <w:rFonts w:ascii="Arial" w:hAnsi="Arial" w:cs="Arial"/>
                <w:i/>
                <w:sz w:val="21"/>
                <w:szCs w:val="21"/>
              </w:rPr>
              <w:t>2</w:t>
            </w:r>
          </w:p>
        </w:tc>
      </w:tr>
    </w:tbl>
    <w:p w14:paraId="1C90C7F8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94E0" w14:textId="77777777" w:rsidR="004F554E" w:rsidRDefault="004F554E">
      <w:r>
        <w:separator/>
      </w:r>
    </w:p>
  </w:endnote>
  <w:endnote w:type="continuationSeparator" w:id="0">
    <w:p w14:paraId="3B890CDF" w14:textId="77777777" w:rsidR="004F554E" w:rsidRDefault="004F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5C60" w14:textId="77777777" w:rsidR="00D35615" w:rsidRDefault="00D3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DBF" w14:textId="77777777" w:rsidR="00D35615" w:rsidRDefault="00D3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8757" w14:textId="77777777" w:rsidR="00854EEA" w:rsidRPr="00463408" w:rsidRDefault="00D35615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="00901862" w:rsidRPr="00463408">
      <w:rPr>
        <w:rFonts w:ascii="Arial" w:hAnsi="Arial" w:cs="Arial"/>
        <w:sz w:val="16"/>
        <w:szCs w:val="16"/>
      </w:rPr>
      <w:t>/0</w:t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F9443A">
      <w:rPr>
        <w:rStyle w:val="PageNumber"/>
        <w:rFonts w:ascii="Arial" w:hAnsi="Arial" w:cs="Arial"/>
        <w:noProof/>
        <w:sz w:val="16"/>
        <w:szCs w:val="16"/>
      </w:rPr>
      <w:t>1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  <w:r w:rsidR="00854EEA" w:rsidRPr="00463408">
      <w:rPr>
        <w:rStyle w:val="PageNumber"/>
        <w:rFonts w:ascii="Arial" w:hAnsi="Arial" w:cs="Arial"/>
        <w:sz w:val="16"/>
        <w:szCs w:val="16"/>
      </w:rPr>
      <w:t>/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F9443A">
      <w:rPr>
        <w:rStyle w:val="PageNumber"/>
        <w:rFonts w:ascii="Arial" w:hAnsi="Arial" w:cs="Arial"/>
        <w:noProof/>
        <w:sz w:val="16"/>
        <w:szCs w:val="16"/>
      </w:rPr>
      <w:t>3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5B6C" w14:textId="77777777" w:rsidR="004F554E" w:rsidRDefault="004F554E">
      <w:r>
        <w:separator/>
      </w:r>
    </w:p>
  </w:footnote>
  <w:footnote w:type="continuationSeparator" w:id="0">
    <w:p w14:paraId="319DC71A" w14:textId="77777777" w:rsidR="004F554E" w:rsidRDefault="004F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F9C3" w14:textId="77777777" w:rsidR="00D35615" w:rsidRDefault="00D3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A51D" w14:textId="77777777" w:rsidR="00D35615" w:rsidRDefault="00D35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DC5A" w14:textId="77777777" w:rsidR="00D35615" w:rsidRDefault="00D35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4446">
    <w:abstractNumId w:val="3"/>
  </w:num>
  <w:num w:numId="2" w16cid:durableId="129831685">
    <w:abstractNumId w:val="2"/>
  </w:num>
  <w:num w:numId="3" w16cid:durableId="1487284057">
    <w:abstractNumId w:val="9"/>
  </w:num>
  <w:num w:numId="4" w16cid:durableId="2015834346">
    <w:abstractNumId w:val="4"/>
  </w:num>
  <w:num w:numId="5" w16cid:durableId="576938298">
    <w:abstractNumId w:val="0"/>
  </w:num>
  <w:num w:numId="6" w16cid:durableId="695347332">
    <w:abstractNumId w:val="11"/>
  </w:num>
  <w:num w:numId="7" w16cid:durableId="1733695335">
    <w:abstractNumId w:val="7"/>
  </w:num>
  <w:num w:numId="8" w16cid:durableId="1447775114">
    <w:abstractNumId w:val="8"/>
  </w:num>
  <w:num w:numId="9" w16cid:durableId="1903363942">
    <w:abstractNumId w:val="6"/>
  </w:num>
  <w:num w:numId="10" w16cid:durableId="386882027">
    <w:abstractNumId w:val="12"/>
  </w:num>
  <w:num w:numId="11" w16cid:durableId="1068771072">
    <w:abstractNumId w:val="5"/>
  </w:num>
  <w:num w:numId="12" w16cid:durableId="1154226789">
    <w:abstractNumId w:val="10"/>
  </w:num>
  <w:num w:numId="13" w16cid:durableId="161625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0"/>
    <w:rsid w:val="00030A48"/>
    <w:rsid w:val="00032709"/>
    <w:rsid w:val="000358E6"/>
    <w:rsid w:val="00035FD6"/>
    <w:rsid w:val="00042B63"/>
    <w:rsid w:val="000454AB"/>
    <w:rsid w:val="00047369"/>
    <w:rsid w:val="00052BCE"/>
    <w:rsid w:val="0005356D"/>
    <w:rsid w:val="00080A87"/>
    <w:rsid w:val="000844A6"/>
    <w:rsid w:val="00090616"/>
    <w:rsid w:val="00095522"/>
    <w:rsid w:val="0009576B"/>
    <w:rsid w:val="000A4677"/>
    <w:rsid w:val="000A61F9"/>
    <w:rsid w:val="000D33E2"/>
    <w:rsid w:val="000E0611"/>
    <w:rsid w:val="000E3134"/>
    <w:rsid w:val="000E5DCE"/>
    <w:rsid w:val="000F5261"/>
    <w:rsid w:val="0010211B"/>
    <w:rsid w:val="00117FA0"/>
    <w:rsid w:val="0012547D"/>
    <w:rsid w:val="00135C99"/>
    <w:rsid w:val="001450A7"/>
    <w:rsid w:val="001507B6"/>
    <w:rsid w:val="001508B9"/>
    <w:rsid w:val="00153F01"/>
    <w:rsid w:val="00155788"/>
    <w:rsid w:val="00165C86"/>
    <w:rsid w:val="00174813"/>
    <w:rsid w:val="0018170E"/>
    <w:rsid w:val="00182EE4"/>
    <w:rsid w:val="00184134"/>
    <w:rsid w:val="001943AD"/>
    <w:rsid w:val="001A5BF9"/>
    <w:rsid w:val="001C7413"/>
    <w:rsid w:val="001E04B3"/>
    <w:rsid w:val="001F0122"/>
    <w:rsid w:val="001F3072"/>
    <w:rsid w:val="002055BF"/>
    <w:rsid w:val="00205B09"/>
    <w:rsid w:val="00206F18"/>
    <w:rsid w:val="00207306"/>
    <w:rsid w:val="00226E23"/>
    <w:rsid w:val="00235363"/>
    <w:rsid w:val="00244F34"/>
    <w:rsid w:val="00261EB5"/>
    <w:rsid w:val="00265CC3"/>
    <w:rsid w:val="002660D9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1EF3"/>
    <w:rsid w:val="002A7057"/>
    <w:rsid w:val="002A7E57"/>
    <w:rsid w:val="002B0FC7"/>
    <w:rsid w:val="002D3FBF"/>
    <w:rsid w:val="002E595A"/>
    <w:rsid w:val="003045B0"/>
    <w:rsid w:val="0030628C"/>
    <w:rsid w:val="00320683"/>
    <w:rsid w:val="00323701"/>
    <w:rsid w:val="0032734A"/>
    <w:rsid w:val="003307EA"/>
    <w:rsid w:val="00331396"/>
    <w:rsid w:val="00340C2D"/>
    <w:rsid w:val="00341A7A"/>
    <w:rsid w:val="00360BF6"/>
    <w:rsid w:val="003644FA"/>
    <w:rsid w:val="00366EF9"/>
    <w:rsid w:val="0039291A"/>
    <w:rsid w:val="003971A1"/>
    <w:rsid w:val="00397DEB"/>
    <w:rsid w:val="003A0C0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4107E9"/>
    <w:rsid w:val="00413F45"/>
    <w:rsid w:val="004276B1"/>
    <w:rsid w:val="00446AA1"/>
    <w:rsid w:val="00453388"/>
    <w:rsid w:val="00463408"/>
    <w:rsid w:val="004713CD"/>
    <w:rsid w:val="004717E9"/>
    <w:rsid w:val="004778A6"/>
    <w:rsid w:val="0048326B"/>
    <w:rsid w:val="004878F3"/>
    <w:rsid w:val="00495B5A"/>
    <w:rsid w:val="004B1B84"/>
    <w:rsid w:val="004B4A9C"/>
    <w:rsid w:val="004B6029"/>
    <w:rsid w:val="004B7420"/>
    <w:rsid w:val="004C3549"/>
    <w:rsid w:val="004C6787"/>
    <w:rsid w:val="004C6A1A"/>
    <w:rsid w:val="004C791F"/>
    <w:rsid w:val="004D3033"/>
    <w:rsid w:val="004F4BF3"/>
    <w:rsid w:val="004F554E"/>
    <w:rsid w:val="004F5B44"/>
    <w:rsid w:val="004F7440"/>
    <w:rsid w:val="004F76E6"/>
    <w:rsid w:val="005001D9"/>
    <w:rsid w:val="005045CC"/>
    <w:rsid w:val="00515FD5"/>
    <w:rsid w:val="00524DFC"/>
    <w:rsid w:val="00526FC0"/>
    <w:rsid w:val="00536F6C"/>
    <w:rsid w:val="00542325"/>
    <w:rsid w:val="00551281"/>
    <w:rsid w:val="00555B4B"/>
    <w:rsid w:val="00561D9A"/>
    <w:rsid w:val="0056307F"/>
    <w:rsid w:val="00577DB3"/>
    <w:rsid w:val="005825F8"/>
    <w:rsid w:val="005969A8"/>
    <w:rsid w:val="005A6655"/>
    <w:rsid w:val="005D303B"/>
    <w:rsid w:val="005E07E5"/>
    <w:rsid w:val="005F5DE9"/>
    <w:rsid w:val="00602FC4"/>
    <w:rsid w:val="0061281B"/>
    <w:rsid w:val="00615F99"/>
    <w:rsid w:val="00626D30"/>
    <w:rsid w:val="006445B0"/>
    <w:rsid w:val="00645E17"/>
    <w:rsid w:val="006504A3"/>
    <w:rsid w:val="006601E2"/>
    <w:rsid w:val="00663366"/>
    <w:rsid w:val="00665BC0"/>
    <w:rsid w:val="00666E98"/>
    <w:rsid w:val="00686245"/>
    <w:rsid w:val="0068660E"/>
    <w:rsid w:val="00687704"/>
    <w:rsid w:val="00693DDB"/>
    <w:rsid w:val="00694DD8"/>
    <w:rsid w:val="00696D2E"/>
    <w:rsid w:val="006A08EE"/>
    <w:rsid w:val="006A1AAF"/>
    <w:rsid w:val="006B079D"/>
    <w:rsid w:val="006B4BD4"/>
    <w:rsid w:val="006C1511"/>
    <w:rsid w:val="006D6E73"/>
    <w:rsid w:val="006E0B8D"/>
    <w:rsid w:val="006E33C1"/>
    <w:rsid w:val="006F6F4D"/>
    <w:rsid w:val="0071109C"/>
    <w:rsid w:val="00716930"/>
    <w:rsid w:val="007205DC"/>
    <w:rsid w:val="00720E0F"/>
    <w:rsid w:val="00734478"/>
    <w:rsid w:val="00736473"/>
    <w:rsid w:val="007639A0"/>
    <w:rsid w:val="00765459"/>
    <w:rsid w:val="00771EFE"/>
    <w:rsid w:val="0077420C"/>
    <w:rsid w:val="00790DB2"/>
    <w:rsid w:val="007A0124"/>
    <w:rsid w:val="007B7114"/>
    <w:rsid w:val="007E45E6"/>
    <w:rsid w:val="00823325"/>
    <w:rsid w:val="00824063"/>
    <w:rsid w:val="008463F8"/>
    <w:rsid w:val="00854EEA"/>
    <w:rsid w:val="008642B2"/>
    <w:rsid w:val="00872C76"/>
    <w:rsid w:val="008926CC"/>
    <w:rsid w:val="00894E06"/>
    <w:rsid w:val="00896FBD"/>
    <w:rsid w:val="00897411"/>
    <w:rsid w:val="008A5FF5"/>
    <w:rsid w:val="008D6BB6"/>
    <w:rsid w:val="008E6FEF"/>
    <w:rsid w:val="008E7E5F"/>
    <w:rsid w:val="008F4B0C"/>
    <w:rsid w:val="008F65C1"/>
    <w:rsid w:val="00901862"/>
    <w:rsid w:val="009136E5"/>
    <w:rsid w:val="00916EBA"/>
    <w:rsid w:val="00917B19"/>
    <w:rsid w:val="0093043D"/>
    <w:rsid w:val="009363D4"/>
    <w:rsid w:val="00945781"/>
    <w:rsid w:val="00946112"/>
    <w:rsid w:val="00947C41"/>
    <w:rsid w:val="00951020"/>
    <w:rsid w:val="009562B7"/>
    <w:rsid w:val="009641A0"/>
    <w:rsid w:val="009760A1"/>
    <w:rsid w:val="0097682F"/>
    <w:rsid w:val="00977FE5"/>
    <w:rsid w:val="00983CD5"/>
    <w:rsid w:val="009845CA"/>
    <w:rsid w:val="00993820"/>
    <w:rsid w:val="00994FF6"/>
    <w:rsid w:val="009966FD"/>
    <w:rsid w:val="009A6853"/>
    <w:rsid w:val="009C1119"/>
    <w:rsid w:val="009C6222"/>
    <w:rsid w:val="009D237E"/>
    <w:rsid w:val="009D3F4D"/>
    <w:rsid w:val="009E6453"/>
    <w:rsid w:val="00A0064C"/>
    <w:rsid w:val="00A06EF2"/>
    <w:rsid w:val="00A1183E"/>
    <w:rsid w:val="00A2485A"/>
    <w:rsid w:val="00A3251D"/>
    <w:rsid w:val="00A37BE8"/>
    <w:rsid w:val="00A42E23"/>
    <w:rsid w:val="00A430E6"/>
    <w:rsid w:val="00A53057"/>
    <w:rsid w:val="00A530BC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3F36"/>
    <w:rsid w:val="00AA4870"/>
    <w:rsid w:val="00AB43F5"/>
    <w:rsid w:val="00AC3449"/>
    <w:rsid w:val="00AC6EFA"/>
    <w:rsid w:val="00AF0125"/>
    <w:rsid w:val="00AF28A0"/>
    <w:rsid w:val="00B01EAC"/>
    <w:rsid w:val="00B04034"/>
    <w:rsid w:val="00B06A42"/>
    <w:rsid w:val="00B154D7"/>
    <w:rsid w:val="00B16FBB"/>
    <w:rsid w:val="00B3266C"/>
    <w:rsid w:val="00B333DF"/>
    <w:rsid w:val="00B34338"/>
    <w:rsid w:val="00B5405C"/>
    <w:rsid w:val="00B55A54"/>
    <w:rsid w:val="00B84768"/>
    <w:rsid w:val="00B86A2A"/>
    <w:rsid w:val="00B97898"/>
    <w:rsid w:val="00BA2381"/>
    <w:rsid w:val="00BB014C"/>
    <w:rsid w:val="00BB3B2C"/>
    <w:rsid w:val="00BC56FF"/>
    <w:rsid w:val="00BD2FD5"/>
    <w:rsid w:val="00BD6EC6"/>
    <w:rsid w:val="00BE0203"/>
    <w:rsid w:val="00BE3110"/>
    <w:rsid w:val="00BF065C"/>
    <w:rsid w:val="00BF3071"/>
    <w:rsid w:val="00BF57C0"/>
    <w:rsid w:val="00C04F5B"/>
    <w:rsid w:val="00C14D95"/>
    <w:rsid w:val="00C15DEA"/>
    <w:rsid w:val="00C20BE8"/>
    <w:rsid w:val="00C231A2"/>
    <w:rsid w:val="00C32035"/>
    <w:rsid w:val="00C36147"/>
    <w:rsid w:val="00C36767"/>
    <w:rsid w:val="00C46547"/>
    <w:rsid w:val="00C65917"/>
    <w:rsid w:val="00C709AD"/>
    <w:rsid w:val="00C71A1B"/>
    <w:rsid w:val="00C73AE8"/>
    <w:rsid w:val="00C82684"/>
    <w:rsid w:val="00C853E7"/>
    <w:rsid w:val="00C9455E"/>
    <w:rsid w:val="00CB4A19"/>
    <w:rsid w:val="00CD247A"/>
    <w:rsid w:val="00CD2FC8"/>
    <w:rsid w:val="00CE6BB4"/>
    <w:rsid w:val="00CF1B60"/>
    <w:rsid w:val="00CF4C50"/>
    <w:rsid w:val="00CF7FDF"/>
    <w:rsid w:val="00D0114D"/>
    <w:rsid w:val="00D24AE0"/>
    <w:rsid w:val="00D318A1"/>
    <w:rsid w:val="00D31971"/>
    <w:rsid w:val="00D3231E"/>
    <w:rsid w:val="00D35615"/>
    <w:rsid w:val="00D439C9"/>
    <w:rsid w:val="00D475C7"/>
    <w:rsid w:val="00D56871"/>
    <w:rsid w:val="00D575A1"/>
    <w:rsid w:val="00D61D30"/>
    <w:rsid w:val="00D709A6"/>
    <w:rsid w:val="00D82914"/>
    <w:rsid w:val="00D82E93"/>
    <w:rsid w:val="00D95429"/>
    <w:rsid w:val="00D97FF5"/>
    <w:rsid w:val="00DA0CEB"/>
    <w:rsid w:val="00DA7D49"/>
    <w:rsid w:val="00DB7954"/>
    <w:rsid w:val="00DC0EAE"/>
    <w:rsid w:val="00DD39AB"/>
    <w:rsid w:val="00E117D5"/>
    <w:rsid w:val="00E11F8E"/>
    <w:rsid w:val="00E176AB"/>
    <w:rsid w:val="00E17B68"/>
    <w:rsid w:val="00E23636"/>
    <w:rsid w:val="00E36CD4"/>
    <w:rsid w:val="00E64034"/>
    <w:rsid w:val="00E77B17"/>
    <w:rsid w:val="00E9302C"/>
    <w:rsid w:val="00E956B8"/>
    <w:rsid w:val="00E97447"/>
    <w:rsid w:val="00EA7E17"/>
    <w:rsid w:val="00EB6D86"/>
    <w:rsid w:val="00EB7B2E"/>
    <w:rsid w:val="00EC582E"/>
    <w:rsid w:val="00EC7DD6"/>
    <w:rsid w:val="00ED03E3"/>
    <w:rsid w:val="00EE3794"/>
    <w:rsid w:val="00EE749B"/>
    <w:rsid w:val="00EF1A26"/>
    <w:rsid w:val="00F10485"/>
    <w:rsid w:val="00F10F7F"/>
    <w:rsid w:val="00F34934"/>
    <w:rsid w:val="00F42372"/>
    <w:rsid w:val="00F432FE"/>
    <w:rsid w:val="00F51D24"/>
    <w:rsid w:val="00F75430"/>
    <w:rsid w:val="00F76F3C"/>
    <w:rsid w:val="00F84F3A"/>
    <w:rsid w:val="00F8502F"/>
    <w:rsid w:val="00F9280E"/>
    <w:rsid w:val="00F9443A"/>
    <w:rsid w:val="00FB3B7E"/>
    <w:rsid w:val="00FB7FEC"/>
    <w:rsid w:val="00FC34E2"/>
    <w:rsid w:val="00FC34E5"/>
    <w:rsid w:val="00FD06CF"/>
    <w:rsid w:val="00FD194D"/>
    <w:rsid w:val="00FF0B6F"/>
    <w:rsid w:val="00FF1EA1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9EFC96"/>
  <w15:chartTrackingRefBased/>
  <w15:docId w15:val="{3BFB0EAD-2F9C-443F-90C5-935B3BCD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  <w:style w:type="character" w:styleId="Hyperlink">
    <w:name w:val="Hyperlink"/>
    <w:basedOn w:val="DefaultParagraphFont"/>
    <w:uiPriority w:val="99"/>
    <w:unhideWhenUsed/>
    <w:rsid w:val="00896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msdn.fpt.edu.vn/course/view.php?id=2237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inData\FPTUDN\Giang%20day\CEA201\Nam_hoc_2022\FA22\SE17C02\CIP-Course%20Implementation%20Plan_FA22_CEA201_tintt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A222D9866094185F07EDD98CB08F5" ma:contentTypeVersion="9" ma:contentTypeDescription="Create a new document." ma:contentTypeScope="" ma:versionID="fd8c15dd573773152f2af43c9c5b066b">
  <xsd:schema xmlns:xsd="http://www.w3.org/2001/XMLSchema" xmlns:xs="http://www.w3.org/2001/XMLSchema" xmlns:p="http://schemas.microsoft.com/office/2006/metadata/properties" xmlns:ns3="cbcbf266-a813-452a-bd0d-4111cb617d70" xmlns:ns4="25df8b83-5c99-4aa2-9bd1-db7371ffbefa" targetNamespace="http://schemas.microsoft.com/office/2006/metadata/properties" ma:root="true" ma:fieldsID="efd4f241733c3c690c717ef89f1b437e" ns3:_="" ns4:_="">
    <xsd:import namespace="cbcbf266-a813-452a-bd0d-4111cb617d70"/>
    <xsd:import namespace="25df8b83-5c99-4aa2-9bd1-db7371ffb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66-a813-452a-bd0d-4111cb617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8b83-5c99-4aa2-9bd1-db7371ffb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8397B-029A-4D49-A170-12E49165C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92C34-2295-4208-B17D-14AF5E9E8F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F65D4-358C-4C88-B8B0-7EC101E75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bf266-a813-452a-bd0d-4111cb617d70"/>
    <ds:schemaRef ds:uri="25df8b83-5c99-4aa2-9bd1-db7371ffb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DE79AF-7F98-4D2A-ABB0-9551A62DBF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CIP-Course Implementation Plan_FA22_CEA201_tintt19.dotx</Template>
  <TotalTime>519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subject/>
  <dc:creator>ACER</dc:creator>
  <cp:keywords/>
  <cp:lastModifiedBy>Tran Trung Tin</cp:lastModifiedBy>
  <cp:revision>57</cp:revision>
  <cp:lastPrinted>2018-07-25T07:11:00Z</cp:lastPrinted>
  <dcterms:created xsi:type="dcterms:W3CDTF">2022-09-03T15:33:00Z</dcterms:created>
  <dcterms:modified xsi:type="dcterms:W3CDTF">2022-09-04T10:10:00Z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0x01010091AA222D9866094185F07EDD98CB08F5</vt:lpwstr>
  </property>
</Properties>
</file>